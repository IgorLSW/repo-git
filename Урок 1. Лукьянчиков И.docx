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B9" w:rsidRDefault="001F6DB9" w:rsidP="001F6DB9">
      <w:pPr>
        <w:pStyle w:val="1"/>
      </w:pPr>
      <w:r>
        <w:t>Урок 1.</w:t>
      </w:r>
    </w:p>
    <w:p w:rsidR="001F6DB9" w:rsidRDefault="001F6DB9" w:rsidP="001F6DB9">
      <w:pPr>
        <w:pStyle w:val="2"/>
      </w:pPr>
    </w:p>
    <w:p w:rsidR="001F6DB9" w:rsidRDefault="001F6DB9" w:rsidP="001F6DB9">
      <w:pPr>
        <w:pStyle w:val="2"/>
      </w:pPr>
      <w:r>
        <w:t>Случайные события. Условная вероятность. Формула Байеса. Независимые испытания</w:t>
      </w:r>
    </w:p>
    <w:p w:rsidR="001F6DB9" w:rsidRDefault="001F6DB9" w:rsidP="001F6DB9">
      <w:pPr>
        <w:pStyle w:val="HTML"/>
        <w:rPr>
          <w:rStyle w:val="cm-keyword"/>
        </w:rPr>
      </w:pPr>
    </w:p>
    <w:p w:rsidR="001F6DB9" w:rsidRDefault="001F6DB9" w:rsidP="001F6DB9">
      <w:pPr>
        <w:pStyle w:val="HTML"/>
      </w:pPr>
      <w:proofErr w:type="spellStart"/>
      <w:r>
        <w:rPr>
          <w:rStyle w:val="cm-keyword"/>
        </w:rPr>
        <w:t>from</w:t>
      </w:r>
      <w:proofErr w:type="spellEnd"/>
      <w:r>
        <w:t xml:space="preserve"> </w:t>
      </w:r>
      <w:proofErr w:type="spellStart"/>
      <w:r>
        <w:rPr>
          <w:rStyle w:val="cm-variable"/>
        </w:rPr>
        <w:t>math</w:t>
      </w:r>
      <w:proofErr w:type="spellEnd"/>
      <w:r>
        <w:t xml:space="preserve"> </w:t>
      </w:r>
      <w:proofErr w:type="spellStart"/>
      <w:r>
        <w:rPr>
          <w:rStyle w:val="cm-keyword"/>
        </w:rPr>
        <w:t>import</w:t>
      </w:r>
      <w:proofErr w:type="spellEnd"/>
      <w:r>
        <w:t xml:space="preserve"> </w:t>
      </w:r>
      <w:proofErr w:type="spellStart"/>
      <w:r>
        <w:rPr>
          <w:rStyle w:val="cm-variable"/>
        </w:rPr>
        <w:t>factorial</w:t>
      </w:r>
      <w:proofErr w:type="spellEnd"/>
    </w:p>
    <w:p w:rsidR="001F6DB9" w:rsidRDefault="001F6DB9" w:rsidP="001F6DB9">
      <w:pPr>
        <w:pStyle w:val="HTML"/>
      </w:pPr>
      <w:r>
        <w:rPr>
          <w:rFonts w:ascii="Cambria Math" w:hAnsi="Cambria Math" w:cs="Cambria Math"/>
        </w:rPr>
        <w:t>​</w:t>
      </w:r>
    </w:p>
    <w:p w:rsidR="001F6DB9" w:rsidRDefault="001F6DB9" w:rsidP="001F6DB9">
      <w:pPr>
        <w:pStyle w:val="HTML"/>
      </w:pPr>
      <w:r>
        <w:rPr>
          <w:rStyle w:val="cm-comment"/>
        </w:rPr>
        <w:t># функция для вычисления количества сочетаний: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keyword"/>
          <w:lang w:val="en-US"/>
        </w:rPr>
        <w:t>def</w:t>
      </w:r>
      <w:r w:rsidRPr="001F6DB9">
        <w:rPr>
          <w:lang w:val="en-US"/>
        </w:rPr>
        <w:t xml:space="preserve"> </w:t>
      </w:r>
      <w:r w:rsidRPr="001F6DB9">
        <w:rPr>
          <w:rStyle w:val="cm-def"/>
          <w:lang w:val="en-US"/>
        </w:rPr>
        <w:t>combinations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, </w:t>
      </w:r>
      <w:r w:rsidRPr="001F6DB9">
        <w:rPr>
          <w:rStyle w:val="cm-variable"/>
          <w:lang w:val="en-US"/>
        </w:rPr>
        <w:t>k</w:t>
      </w:r>
      <w:r w:rsidRPr="001F6DB9">
        <w:rPr>
          <w:lang w:val="en-US"/>
        </w:rPr>
        <w:t>):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lang w:val="en-US"/>
        </w:rPr>
        <w:t xml:space="preserve">    </w:t>
      </w:r>
      <w:r w:rsidRPr="001F6DB9">
        <w:rPr>
          <w:rStyle w:val="cm-keyword"/>
          <w:lang w:val="en-US"/>
        </w:rPr>
        <w:t>return</w:t>
      </w:r>
      <w:r w:rsidRPr="001F6DB9">
        <w:rPr>
          <w:lang w:val="en-US"/>
        </w:rPr>
        <w:t xml:space="preserve"> </w:t>
      </w:r>
      <w:r w:rsidRPr="001F6DB9">
        <w:rPr>
          <w:rStyle w:val="cm-builtin"/>
          <w:lang w:val="en-US"/>
        </w:rPr>
        <w:t>int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factorial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) </w:t>
      </w:r>
      <w:r w:rsidRPr="001F6DB9">
        <w:rPr>
          <w:rStyle w:val="cm-operator"/>
          <w:lang w:val="en-US"/>
        </w:rPr>
        <w:t>/</w:t>
      </w:r>
      <w:r w:rsidRPr="001F6DB9">
        <w:rPr>
          <w:lang w:val="en-US"/>
        </w:rPr>
        <w:t xml:space="preserve"> (</w:t>
      </w:r>
      <w:r w:rsidRPr="001F6DB9">
        <w:rPr>
          <w:rStyle w:val="cm-variable"/>
          <w:lang w:val="en-US"/>
        </w:rPr>
        <w:t>factorial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k</w:t>
      </w:r>
      <w:r w:rsidRPr="001F6DB9">
        <w:rPr>
          <w:lang w:val="en-US"/>
        </w:rPr>
        <w:t xml:space="preserve">) </w:t>
      </w:r>
      <w:r w:rsidRPr="001F6DB9">
        <w:rPr>
          <w:rStyle w:val="cm-operator"/>
          <w:lang w:val="en-US"/>
        </w:rPr>
        <w:t>*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factorial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-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k</w:t>
      </w:r>
      <w:r w:rsidRPr="001F6DB9">
        <w:rPr>
          <w:lang w:val="en-US"/>
        </w:rPr>
        <w:t>)))</w:t>
      </w:r>
    </w:p>
    <w:p w:rsidR="001F6DB9" w:rsidRDefault="001F6DB9" w:rsidP="001F6DB9">
      <w:pPr>
        <w:pStyle w:val="HTML"/>
      </w:pPr>
      <w:r>
        <w:rPr>
          <w:rStyle w:val="cm-comment"/>
        </w:rPr>
        <w:t># функция для вычисления количества размещений: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keyword"/>
          <w:lang w:val="en-US"/>
        </w:rPr>
        <w:t>def</w:t>
      </w:r>
      <w:r w:rsidRPr="001F6DB9">
        <w:rPr>
          <w:lang w:val="en-US"/>
        </w:rPr>
        <w:t xml:space="preserve"> </w:t>
      </w:r>
      <w:r w:rsidRPr="001F6DB9">
        <w:rPr>
          <w:rStyle w:val="cm-def"/>
          <w:lang w:val="en-US"/>
        </w:rPr>
        <w:t>arrangements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, </w:t>
      </w:r>
      <w:r w:rsidRPr="001F6DB9">
        <w:rPr>
          <w:rStyle w:val="cm-variable"/>
          <w:lang w:val="en-US"/>
        </w:rPr>
        <w:t>k</w:t>
      </w:r>
      <w:r w:rsidRPr="001F6DB9">
        <w:rPr>
          <w:lang w:val="en-US"/>
        </w:rPr>
        <w:t>):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lang w:val="en-US"/>
        </w:rPr>
        <w:t xml:space="preserve">    </w:t>
      </w:r>
      <w:r w:rsidRPr="001F6DB9">
        <w:rPr>
          <w:rStyle w:val="cm-keyword"/>
          <w:lang w:val="en-US"/>
        </w:rPr>
        <w:t>return</w:t>
      </w:r>
      <w:r w:rsidRPr="001F6DB9">
        <w:rPr>
          <w:lang w:val="en-US"/>
        </w:rPr>
        <w:t xml:space="preserve"> </w:t>
      </w:r>
      <w:r w:rsidRPr="001F6DB9">
        <w:rPr>
          <w:rStyle w:val="cm-builtin"/>
          <w:lang w:val="en-US"/>
        </w:rPr>
        <w:t>int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factorial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) </w:t>
      </w:r>
      <w:r w:rsidRPr="001F6DB9">
        <w:rPr>
          <w:rStyle w:val="cm-operator"/>
          <w:lang w:val="en-US"/>
        </w:rPr>
        <w:t>/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factorial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-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k</w:t>
      </w:r>
      <w:r w:rsidRPr="001F6DB9">
        <w:rPr>
          <w:lang w:val="en-US"/>
        </w:rPr>
        <w:t>))</w:t>
      </w:r>
    </w:p>
    <w:p w:rsidR="001F6DB9" w:rsidRDefault="001F6DB9" w:rsidP="001F6DB9">
      <w:pPr>
        <w:pStyle w:val="HTML"/>
      </w:pPr>
      <w:r>
        <w:rPr>
          <w:rStyle w:val="cm-comment"/>
        </w:rPr>
        <w:t># функция для вычисления количества перестановок: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keyword"/>
          <w:lang w:val="en-US"/>
        </w:rPr>
        <w:t>def</w:t>
      </w:r>
      <w:r w:rsidRPr="001F6DB9">
        <w:rPr>
          <w:lang w:val="en-US"/>
        </w:rPr>
        <w:t xml:space="preserve"> </w:t>
      </w:r>
      <w:r w:rsidRPr="001F6DB9">
        <w:rPr>
          <w:rStyle w:val="cm-def"/>
          <w:lang w:val="en-US"/>
        </w:rPr>
        <w:t>permutations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>):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lang w:val="en-US"/>
        </w:rPr>
        <w:t xml:space="preserve">    </w:t>
      </w:r>
      <w:r w:rsidRPr="001F6DB9">
        <w:rPr>
          <w:rStyle w:val="cm-keyword"/>
          <w:lang w:val="en-US"/>
        </w:rPr>
        <w:t>return</w:t>
      </w:r>
      <w:r w:rsidRPr="001F6DB9">
        <w:rPr>
          <w:lang w:val="en-US"/>
        </w:rPr>
        <w:t xml:space="preserve"> </w:t>
      </w:r>
      <w:r w:rsidRPr="001F6DB9">
        <w:rPr>
          <w:rStyle w:val="cm-builtin"/>
          <w:lang w:val="en-US"/>
        </w:rPr>
        <w:t>int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factorial</w:t>
      </w:r>
      <w:r w:rsidRPr="001F6DB9">
        <w:rPr>
          <w:lang w:val="en-US"/>
        </w:rPr>
        <w:t>(</w:t>
      </w: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>))</w:t>
      </w:r>
    </w:p>
    <w:p w:rsidR="001F6DB9" w:rsidRDefault="001F6DB9" w:rsidP="001F6DB9">
      <w:pPr>
        <w:pStyle w:val="3"/>
      </w:pPr>
    </w:p>
    <w:p w:rsidR="001F6DB9" w:rsidRDefault="001F6DB9" w:rsidP="001F6DB9">
      <w:pPr>
        <w:pStyle w:val="3"/>
      </w:pPr>
    </w:p>
    <w:p w:rsidR="001F6DB9" w:rsidRDefault="001F6DB9" w:rsidP="001F6DB9">
      <w:pPr>
        <w:pStyle w:val="3"/>
      </w:pPr>
      <w:bookmarkStart w:id="0" w:name="_GoBack"/>
      <w:bookmarkEnd w:id="0"/>
      <w:r>
        <w:t>Задание 1</w:t>
      </w:r>
    </w:p>
    <w:p w:rsidR="001F6DB9" w:rsidRDefault="001F6DB9" w:rsidP="001F6DB9">
      <w:pPr>
        <w:pStyle w:val="4"/>
      </w:pPr>
      <w:r>
        <w:t>Из колоды в 52 карты извлекаются случайным образом 4 карты.</w:t>
      </w:r>
    </w:p>
    <w:p w:rsidR="001F6DB9" w:rsidRDefault="001F6DB9" w:rsidP="001F6DB9">
      <w:pPr>
        <w:pStyle w:val="4"/>
      </w:pPr>
      <w:r>
        <w:t>a) Найти вероятность того, что все карты – крести.</w:t>
      </w:r>
    </w:p>
    <w:p w:rsidR="001F6DB9" w:rsidRDefault="001F6DB9" w:rsidP="001F6DB9">
      <w:pPr>
        <w:pStyle w:val="HTML"/>
        <w:rPr>
          <w:rStyle w:val="HTML1"/>
        </w:rPr>
      </w:pP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 xml:space="preserve">Т.к. в одной масти 13 карт (52 / 4 = 13) то пусть </w:t>
      </w: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 xml:space="preserve">m </w:t>
      </w:r>
      <w:proofErr w:type="gramStart"/>
      <w:r>
        <w:rPr>
          <w:rStyle w:val="HTML1"/>
        </w:rPr>
        <w:t>- это</w:t>
      </w:r>
      <w:proofErr w:type="gramEnd"/>
      <w:r>
        <w:rPr>
          <w:rStyle w:val="HTML1"/>
        </w:rPr>
        <w:t xml:space="preserve"> количество сочетаний 4 карт из 13.</w:t>
      </w: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 xml:space="preserve">Всего мы имеем </w:t>
      </w: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>n - количество сочетаний 4 карт из 52.</w:t>
      </w:r>
    </w:p>
    <w:p w:rsidR="001F6DB9" w:rsidRDefault="001F6DB9" w:rsidP="001F6DB9">
      <w:pPr>
        <w:pStyle w:val="HTML"/>
      </w:pPr>
      <w:proofErr w:type="spellStart"/>
      <w:r>
        <w:rPr>
          <w:rStyle w:val="HTML1"/>
        </w:rPr>
        <w:t>Т.о</w:t>
      </w:r>
      <w:proofErr w:type="spellEnd"/>
      <w:r>
        <w:rPr>
          <w:rStyle w:val="HTML1"/>
        </w:rPr>
        <w:t>. p = m / n</w:t>
      </w:r>
    </w:p>
    <w:p w:rsidR="001F6DB9" w:rsidRDefault="001F6DB9" w:rsidP="001F6DB9">
      <w:pPr>
        <w:pStyle w:val="HTML"/>
        <w:rPr>
          <w:rStyle w:val="cm-variable"/>
          <w:lang w:val="en-US"/>
        </w:rPr>
      </w:pP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variable"/>
          <w:lang w:val="en-US"/>
        </w:rPr>
        <w:t>m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=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combinations</w:t>
      </w:r>
      <w:r w:rsidRPr="001F6DB9">
        <w:rPr>
          <w:lang w:val="en-US"/>
        </w:rPr>
        <w:t>(</w:t>
      </w:r>
      <w:r w:rsidRPr="001F6DB9">
        <w:rPr>
          <w:rStyle w:val="cm-number"/>
          <w:lang w:val="en-US"/>
        </w:rPr>
        <w:t>13</w:t>
      </w:r>
      <w:r w:rsidRPr="001F6DB9">
        <w:rPr>
          <w:lang w:val="en-US"/>
        </w:rPr>
        <w:t xml:space="preserve">, </w:t>
      </w:r>
      <w:r w:rsidRPr="001F6DB9">
        <w:rPr>
          <w:rStyle w:val="cm-number"/>
          <w:lang w:val="en-US"/>
        </w:rPr>
        <w:t>4</w:t>
      </w:r>
      <w:r w:rsidRPr="001F6DB9">
        <w:rPr>
          <w:lang w:val="en-US"/>
        </w:rPr>
        <w:t>)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=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combinations</w:t>
      </w:r>
      <w:r w:rsidRPr="001F6DB9">
        <w:rPr>
          <w:lang w:val="en-US"/>
        </w:rPr>
        <w:t>(</w:t>
      </w:r>
      <w:r w:rsidRPr="001F6DB9">
        <w:rPr>
          <w:rStyle w:val="cm-number"/>
          <w:lang w:val="en-US"/>
        </w:rPr>
        <w:t>52</w:t>
      </w:r>
      <w:r w:rsidRPr="001F6DB9">
        <w:rPr>
          <w:lang w:val="en-US"/>
        </w:rPr>
        <w:t xml:space="preserve">, </w:t>
      </w:r>
      <w:r w:rsidRPr="001F6DB9">
        <w:rPr>
          <w:rStyle w:val="cm-number"/>
          <w:lang w:val="en-US"/>
        </w:rPr>
        <w:t>4</w:t>
      </w:r>
      <w:r w:rsidRPr="001F6DB9">
        <w:rPr>
          <w:lang w:val="en-US"/>
        </w:rPr>
        <w:t>)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variable"/>
          <w:lang w:val="en-US"/>
        </w:rPr>
        <w:t>p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=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m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/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n</w:t>
      </w:r>
    </w:p>
    <w:p w:rsidR="001F6DB9" w:rsidRDefault="001F6DB9" w:rsidP="001F6DB9">
      <w:pPr>
        <w:pStyle w:val="HTML"/>
      </w:pPr>
      <w:proofErr w:type="spellStart"/>
      <w:r>
        <w:rPr>
          <w:rStyle w:val="cm-builtin"/>
        </w:rPr>
        <w:t>print</w:t>
      </w:r>
      <w:proofErr w:type="spellEnd"/>
      <w:r>
        <w:t>(</w:t>
      </w:r>
      <w:proofErr w:type="spellStart"/>
      <w:r>
        <w:rPr>
          <w:rStyle w:val="cm-string"/>
        </w:rPr>
        <w:t>f'Вероятность</w:t>
      </w:r>
      <w:proofErr w:type="spellEnd"/>
      <w:r>
        <w:rPr>
          <w:rStyle w:val="cm-string"/>
        </w:rPr>
        <w:t xml:space="preserve"> того, что все карты – крести: </w:t>
      </w:r>
      <w:r>
        <w:t>{</w:t>
      </w:r>
      <w:r>
        <w:rPr>
          <w:rStyle w:val="cm-variable"/>
        </w:rPr>
        <w:t>p</w:t>
      </w:r>
      <w:r>
        <w:t>:</w:t>
      </w:r>
      <w:r>
        <w:rPr>
          <w:rStyle w:val="cm-number"/>
        </w:rPr>
        <w:t>.4</w:t>
      </w:r>
      <w:r>
        <w:t>}</w:t>
      </w:r>
      <w:r>
        <w:rPr>
          <w:rStyle w:val="cm-string"/>
        </w:rPr>
        <w:t>'</w:t>
      </w:r>
      <w:r>
        <w:t>)</w:t>
      </w:r>
    </w:p>
    <w:p w:rsidR="001F6DB9" w:rsidRPr="001F6DB9" w:rsidRDefault="001F6DB9" w:rsidP="001F6DB9">
      <w:pPr>
        <w:pStyle w:val="HTML"/>
        <w:rPr>
          <w:b/>
        </w:rPr>
      </w:pPr>
      <w:r w:rsidRPr="001F6DB9">
        <w:rPr>
          <w:b/>
        </w:rPr>
        <w:t>Вероятность того, что все карты – крести: 0.002641</w:t>
      </w:r>
    </w:p>
    <w:p w:rsidR="001F6DB9" w:rsidRDefault="001F6DB9" w:rsidP="001F6DB9">
      <w:pPr>
        <w:pStyle w:val="4"/>
      </w:pPr>
    </w:p>
    <w:p w:rsidR="001F6DB9" w:rsidRDefault="001F6DB9" w:rsidP="001F6DB9">
      <w:pPr>
        <w:pStyle w:val="4"/>
      </w:pPr>
      <w:r>
        <w:t>б) Найти вероятность, что среди 4-х карт окажется хотя бы один туз.</w:t>
      </w:r>
    </w:p>
    <w:p w:rsidR="001F6DB9" w:rsidRDefault="001F6DB9" w:rsidP="001F6DB9">
      <w:pPr>
        <w:pStyle w:val="HTML"/>
        <w:rPr>
          <w:rStyle w:val="HTML1"/>
        </w:rPr>
      </w:pP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 xml:space="preserve">Всего мы имеем </w:t>
      </w: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>n - количество сочетаний 4 карт из 52.</w:t>
      </w: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 xml:space="preserve">Если выкинуть все тузы мы получим </w:t>
      </w: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>m - сочетание 4 карт из 48.</w:t>
      </w: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>Разность n - m это количество сочетаний с тузами</w:t>
      </w:r>
    </w:p>
    <w:p w:rsidR="001F6DB9" w:rsidRDefault="001F6DB9" w:rsidP="001F6DB9">
      <w:pPr>
        <w:pStyle w:val="HTML"/>
      </w:pPr>
      <w:proofErr w:type="spellStart"/>
      <w:r>
        <w:rPr>
          <w:rStyle w:val="HTML1"/>
        </w:rPr>
        <w:t>Т.о</w:t>
      </w:r>
      <w:proofErr w:type="spellEnd"/>
      <w:r>
        <w:rPr>
          <w:rStyle w:val="HTML1"/>
        </w:rPr>
        <w:t>. p = (n - m) / n</w:t>
      </w:r>
    </w:p>
    <w:p w:rsidR="001F6DB9" w:rsidRDefault="001F6DB9" w:rsidP="001F6DB9">
      <w:pPr>
        <w:pStyle w:val="HTML"/>
        <w:rPr>
          <w:rStyle w:val="cm-variable"/>
          <w:lang w:val="en-US"/>
        </w:rPr>
      </w:pP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=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combinations</w:t>
      </w:r>
      <w:r w:rsidRPr="001F6DB9">
        <w:rPr>
          <w:lang w:val="en-US"/>
        </w:rPr>
        <w:t>(</w:t>
      </w:r>
      <w:r w:rsidRPr="001F6DB9">
        <w:rPr>
          <w:rStyle w:val="cm-number"/>
          <w:lang w:val="en-US"/>
        </w:rPr>
        <w:t>52</w:t>
      </w:r>
      <w:r w:rsidRPr="001F6DB9">
        <w:rPr>
          <w:lang w:val="en-US"/>
        </w:rPr>
        <w:t xml:space="preserve">, </w:t>
      </w:r>
      <w:r w:rsidRPr="001F6DB9">
        <w:rPr>
          <w:rStyle w:val="cm-number"/>
          <w:lang w:val="en-US"/>
        </w:rPr>
        <w:t>4</w:t>
      </w:r>
      <w:r w:rsidRPr="001F6DB9">
        <w:rPr>
          <w:lang w:val="en-US"/>
        </w:rPr>
        <w:t>)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variable"/>
          <w:lang w:val="en-US"/>
        </w:rPr>
        <w:t>m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=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combinations</w:t>
      </w:r>
      <w:r w:rsidRPr="001F6DB9">
        <w:rPr>
          <w:lang w:val="en-US"/>
        </w:rPr>
        <w:t>(</w:t>
      </w:r>
      <w:r w:rsidRPr="001F6DB9">
        <w:rPr>
          <w:rStyle w:val="cm-number"/>
          <w:lang w:val="en-US"/>
        </w:rPr>
        <w:t>48</w:t>
      </w:r>
      <w:r w:rsidRPr="001F6DB9">
        <w:rPr>
          <w:lang w:val="en-US"/>
        </w:rPr>
        <w:t xml:space="preserve">, </w:t>
      </w:r>
      <w:r w:rsidRPr="001F6DB9">
        <w:rPr>
          <w:rStyle w:val="cm-number"/>
          <w:lang w:val="en-US"/>
        </w:rPr>
        <w:t>4</w:t>
      </w:r>
      <w:r w:rsidRPr="001F6DB9">
        <w:rPr>
          <w:lang w:val="en-US"/>
        </w:rPr>
        <w:t>)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variable"/>
          <w:lang w:val="en-US"/>
        </w:rPr>
        <w:t>p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=</w:t>
      </w:r>
      <w:r w:rsidRPr="001F6DB9">
        <w:rPr>
          <w:lang w:val="en-US"/>
        </w:rPr>
        <w:t xml:space="preserve"> (</w:t>
      </w: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-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m</w:t>
      </w:r>
      <w:r w:rsidRPr="001F6DB9">
        <w:rPr>
          <w:lang w:val="en-US"/>
        </w:rPr>
        <w:t xml:space="preserve">) </w:t>
      </w:r>
      <w:r w:rsidRPr="001F6DB9">
        <w:rPr>
          <w:rStyle w:val="cm-operator"/>
          <w:lang w:val="en-US"/>
        </w:rPr>
        <w:t>/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n</w:t>
      </w:r>
    </w:p>
    <w:p w:rsidR="001F6DB9" w:rsidRDefault="001F6DB9" w:rsidP="001F6DB9">
      <w:pPr>
        <w:pStyle w:val="HTML"/>
      </w:pPr>
      <w:proofErr w:type="spellStart"/>
      <w:r>
        <w:rPr>
          <w:rStyle w:val="cm-builtin"/>
        </w:rPr>
        <w:t>print</w:t>
      </w:r>
      <w:proofErr w:type="spellEnd"/>
      <w:r>
        <w:t>(</w:t>
      </w:r>
      <w:proofErr w:type="spellStart"/>
      <w:r>
        <w:rPr>
          <w:rStyle w:val="cm-string"/>
        </w:rPr>
        <w:t>f'Вероятность</w:t>
      </w:r>
      <w:proofErr w:type="spellEnd"/>
      <w:r>
        <w:rPr>
          <w:rStyle w:val="cm-string"/>
        </w:rPr>
        <w:t xml:space="preserve">, что среди 4-х карт окажется хотя бы один туз: </w:t>
      </w:r>
      <w:r>
        <w:t>{</w:t>
      </w:r>
      <w:r>
        <w:rPr>
          <w:rStyle w:val="cm-variable"/>
        </w:rPr>
        <w:t>p</w:t>
      </w:r>
      <w:r>
        <w:t>:</w:t>
      </w:r>
      <w:r>
        <w:rPr>
          <w:rStyle w:val="cm-number"/>
        </w:rPr>
        <w:t>.4</w:t>
      </w:r>
      <w:r>
        <w:t>}</w:t>
      </w:r>
      <w:r>
        <w:rPr>
          <w:rStyle w:val="cm-string"/>
        </w:rPr>
        <w:t>'</w:t>
      </w:r>
      <w:r>
        <w:t>)</w:t>
      </w:r>
    </w:p>
    <w:p w:rsidR="001F6DB9" w:rsidRPr="001F6DB9" w:rsidRDefault="001F6DB9" w:rsidP="001F6DB9">
      <w:pPr>
        <w:pStyle w:val="HTML"/>
        <w:rPr>
          <w:b/>
        </w:rPr>
      </w:pPr>
      <w:r w:rsidRPr="001F6DB9">
        <w:rPr>
          <w:b/>
        </w:rPr>
        <w:t>Вероятность, что среди 4-х карт окажется хотя бы один туз: 0.2813</w:t>
      </w:r>
    </w:p>
    <w:p w:rsidR="001F6DB9" w:rsidRDefault="001F6DB9" w:rsidP="001F6DB9">
      <w:pPr>
        <w:pStyle w:val="3"/>
      </w:pPr>
    </w:p>
    <w:p w:rsidR="001F6DB9" w:rsidRDefault="001F6DB9" w:rsidP="001F6DB9">
      <w:pPr>
        <w:pStyle w:val="3"/>
      </w:pPr>
      <w:r>
        <w:br w:type="page"/>
      </w:r>
    </w:p>
    <w:p w:rsidR="001F6DB9" w:rsidRDefault="001F6DB9" w:rsidP="001F6DB9">
      <w:pPr>
        <w:pStyle w:val="3"/>
      </w:pPr>
      <w:r>
        <w:lastRenderedPageBreak/>
        <w:t>Задание 2</w:t>
      </w:r>
    </w:p>
    <w:p w:rsidR="001F6DB9" w:rsidRDefault="001F6DB9" w:rsidP="001F6DB9">
      <w:pPr>
        <w:pStyle w:val="4"/>
      </w:pPr>
      <w: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1F6DB9" w:rsidRDefault="001F6DB9" w:rsidP="001F6DB9">
      <w:pPr>
        <w:pStyle w:val="HTML"/>
      </w:pPr>
    </w:p>
    <w:p w:rsidR="001F6DB9" w:rsidRDefault="001F6DB9" w:rsidP="001F6DB9">
      <w:pPr>
        <w:pStyle w:val="HTML"/>
      </w:pPr>
      <w:r>
        <w:rPr>
          <w:rStyle w:val="cm-comment"/>
        </w:rPr>
        <w:t>Пусть m - количество сочетаний 3 кнопок из 10.</w:t>
      </w:r>
    </w:p>
    <w:p w:rsidR="001F6DB9" w:rsidRDefault="001F6DB9" w:rsidP="001F6DB9">
      <w:pPr>
        <w:pStyle w:val="HTML"/>
      </w:pPr>
      <w:proofErr w:type="spellStart"/>
      <w:r>
        <w:rPr>
          <w:rStyle w:val="cm-comment"/>
        </w:rPr>
        <w:t>Т.о</w:t>
      </w:r>
      <w:proofErr w:type="spellEnd"/>
      <w:r>
        <w:rPr>
          <w:rStyle w:val="cm-comment"/>
        </w:rPr>
        <w:t>. p = 1 / m</w:t>
      </w:r>
    </w:p>
    <w:p w:rsidR="001F6DB9" w:rsidRDefault="001F6DB9" w:rsidP="001F6DB9">
      <w:pPr>
        <w:pStyle w:val="HTML"/>
        <w:rPr>
          <w:rStyle w:val="cm-variable"/>
        </w:rPr>
      </w:pPr>
    </w:p>
    <w:p w:rsidR="001F6DB9" w:rsidRDefault="001F6DB9" w:rsidP="001F6DB9">
      <w:pPr>
        <w:pStyle w:val="HTML"/>
      </w:pPr>
      <w:r>
        <w:rPr>
          <w:rStyle w:val="cm-variable"/>
        </w:rPr>
        <w:t>m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combinations</w:t>
      </w:r>
      <w:proofErr w:type="spellEnd"/>
      <w:r>
        <w:t>(</w:t>
      </w:r>
      <w:r>
        <w:rPr>
          <w:rStyle w:val="cm-number"/>
        </w:rPr>
        <w:t>10</w:t>
      </w:r>
      <w:r>
        <w:t xml:space="preserve">, </w:t>
      </w:r>
      <w:r>
        <w:rPr>
          <w:rStyle w:val="cm-number"/>
        </w:rPr>
        <w:t>3</w:t>
      </w:r>
      <w:r>
        <w:t>)</w:t>
      </w:r>
    </w:p>
    <w:p w:rsidR="001F6DB9" w:rsidRDefault="001F6DB9" w:rsidP="001F6DB9">
      <w:pPr>
        <w:pStyle w:val="HTML"/>
      </w:pPr>
      <w:r>
        <w:rPr>
          <w:rStyle w:val="cm-variable"/>
        </w:rPr>
        <w:t>p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</w:t>
      </w:r>
      <w:r>
        <w:t xml:space="preserve"> </w:t>
      </w:r>
      <w:r>
        <w:rPr>
          <w:rStyle w:val="cm-operator"/>
        </w:rPr>
        <w:t>/</w:t>
      </w:r>
      <w:r>
        <w:t xml:space="preserve"> </w:t>
      </w:r>
      <w:r>
        <w:rPr>
          <w:rStyle w:val="cm-variable"/>
        </w:rPr>
        <w:t>m</w:t>
      </w:r>
    </w:p>
    <w:p w:rsidR="001F6DB9" w:rsidRDefault="001F6DB9" w:rsidP="001F6DB9">
      <w:pPr>
        <w:pStyle w:val="HTML"/>
      </w:pPr>
      <w:proofErr w:type="spellStart"/>
      <w:r>
        <w:rPr>
          <w:rStyle w:val="cm-builtin"/>
        </w:rPr>
        <w:t>print</w:t>
      </w:r>
      <w:proofErr w:type="spellEnd"/>
      <w:r>
        <w:t>(</w:t>
      </w:r>
      <w:proofErr w:type="spellStart"/>
      <w:r>
        <w:rPr>
          <w:rStyle w:val="cm-string"/>
        </w:rPr>
        <w:t>f'Вероятность</w:t>
      </w:r>
      <w:proofErr w:type="spellEnd"/>
      <w:r>
        <w:rPr>
          <w:rStyle w:val="cm-string"/>
        </w:rPr>
        <w:t xml:space="preserve"> открыть дверь с первой попытки: </w:t>
      </w:r>
      <w:r>
        <w:t>{</w:t>
      </w:r>
      <w:r>
        <w:rPr>
          <w:rStyle w:val="cm-variable"/>
        </w:rPr>
        <w:t>p</w:t>
      </w:r>
      <w:r>
        <w:t>:</w:t>
      </w:r>
      <w:r>
        <w:rPr>
          <w:rStyle w:val="cm-number"/>
        </w:rPr>
        <w:t>.4</w:t>
      </w:r>
      <w:r>
        <w:t>}</w:t>
      </w:r>
      <w:r>
        <w:rPr>
          <w:rStyle w:val="cm-string"/>
        </w:rPr>
        <w:t>'</w:t>
      </w:r>
      <w:r>
        <w:t>)</w:t>
      </w:r>
    </w:p>
    <w:p w:rsidR="001F6DB9" w:rsidRPr="001F6DB9" w:rsidRDefault="001F6DB9" w:rsidP="001F6DB9">
      <w:pPr>
        <w:pStyle w:val="HTML"/>
        <w:rPr>
          <w:b/>
        </w:rPr>
      </w:pPr>
      <w:r w:rsidRPr="001F6DB9">
        <w:rPr>
          <w:b/>
        </w:rPr>
        <w:t>Вероятность открыть дверь с первой попытки: 0.008333</w:t>
      </w:r>
    </w:p>
    <w:p w:rsidR="001F6DB9" w:rsidRDefault="001F6DB9" w:rsidP="001F6DB9">
      <w:pPr>
        <w:pStyle w:val="3"/>
      </w:pPr>
    </w:p>
    <w:p w:rsidR="001F6DB9" w:rsidRDefault="001F6DB9" w:rsidP="001F6DB9">
      <w:pPr>
        <w:pStyle w:val="3"/>
      </w:pPr>
    </w:p>
    <w:p w:rsidR="001F6DB9" w:rsidRDefault="001F6DB9" w:rsidP="001F6DB9">
      <w:pPr>
        <w:pStyle w:val="3"/>
      </w:pPr>
      <w:r>
        <w:t>Задание 3</w:t>
      </w:r>
    </w:p>
    <w:p w:rsidR="001F6DB9" w:rsidRDefault="001F6DB9" w:rsidP="001F6DB9">
      <w:pPr>
        <w:pStyle w:val="4"/>
      </w:pPr>
      <w: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1F6DB9" w:rsidRDefault="001F6DB9" w:rsidP="001F6DB9">
      <w:pPr>
        <w:pStyle w:val="HTML"/>
        <w:rPr>
          <w:rStyle w:val="HTML1"/>
        </w:rPr>
      </w:pP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>Пусть n - количество всех сочетаний 3 деталей из 15.</w:t>
      </w: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>m - количество сочетаний 3х окрашенных деталей и 9.</w:t>
      </w:r>
    </w:p>
    <w:p w:rsidR="001F6DB9" w:rsidRDefault="001F6DB9" w:rsidP="001F6DB9">
      <w:pPr>
        <w:pStyle w:val="HTML"/>
      </w:pPr>
      <w:proofErr w:type="spellStart"/>
      <w:r>
        <w:rPr>
          <w:rStyle w:val="HTML1"/>
        </w:rPr>
        <w:t>Т.о</w:t>
      </w:r>
      <w:proofErr w:type="spellEnd"/>
      <w:r>
        <w:rPr>
          <w:rStyle w:val="HTML1"/>
        </w:rPr>
        <w:t>. p = m / n</w:t>
      </w:r>
    </w:p>
    <w:p w:rsidR="001F6DB9" w:rsidRDefault="001F6DB9" w:rsidP="001F6DB9">
      <w:pPr>
        <w:pStyle w:val="HTML"/>
        <w:rPr>
          <w:rStyle w:val="cm-variable"/>
          <w:lang w:val="en-US"/>
        </w:rPr>
      </w:pP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variable"/>
          <w:lang w:val="en-US"/>
        </w:rPr>
        <w:t>n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=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combinations</w:t>
      </w:r>
      <w:r w:rsidRPr="001F6DB9">
        <w:rPr>
          <w:lang w:val="en-US"/>
        </w:rPr>
        <w:t>(</w:t>
      </w:r>
      <w:r w:rsidRPr="001F6DB9">
        <w:rPr>
          <w:rStyle w:val="cm-number"/>
          <w:lang w:val="en-US"/>
        </w:rPr>
        <w:t>15</w:t>
      </w:r>
      <w:r w:rsidRPr="001F6DB9">
        <w:rPr>
          <w:lang w:val="en-US"/>
        </w:rPr>
        <w:t xml:space="preserve">, </w:t>
      </w:r>
      <w:r w:rsidRPr="001F6DB9">
        <w:rPr>
          <w:rStyle w:val="cm-number"/>
          <w:lang w:val="en-US"/>
        </w:rPr>
        <w:t>3</w:t>
      </w:r>
      <w:r w:rsidRPr="001F6DB9">
        <w:rPr>
          <w:lang w:val="en-US"/>
        </w:rPr>
        <w:t>)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variable"/>
          <w:lang w:val="en-US"/>
        </w:rPr>
        <w:t>m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=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combinations</w:t>
      </w:r>
      <w:r w:rsidRPr="001F6DB9">
        <w:rPr>
          <w:lang w:val="en-US"/>
        </w:rPr>
        <w:t>(</w:t>
      </w:r>
      <w:r w:rsidRPr="001F6DB9">
        <w:rPr>
          <w:rStyle w:val="cm-number"/>
          <w:lang w:val="en-US"/>
        </w:rPr>
        <w:t>9</w:t>
      </w:r>
      <w:r w:rsidRPr="001F6DB9">
        <w:rPr>
          <w:lang w:val="en-US"/>
        </w:rPr>
        <w:t xml:space="preserve">, </w:t>
      </w:r>
      <w:r w:rsidRPr="001F6DB9">
        <w:rPr>
          <w:rStyle w:val="cm-number"/>
          <w:lang w:val="en-US"/>
        </w:rPr>
        <w:t>3</w:t>
      </w:r>
      <w:r w:rsidRPr="001F6DB9">
        <w:rPr>
          <w:lang w:val="en-US"/>
        </w:rPr>
        <w:t>)</w:t>
      </w:r>
    </w:p>
    <w:p w:rsidR="001F6DB9" w:rsidRPr="001F6DB9" w:rsidRDefault="001F6DB9" w:rsidP="001F6DB9">
      <w:pPr>
        <w:pStyle w:val="HTML"/>
        <w:rPr>
          <w:lang w:val="en-US"/>
        </w:rPr>
      </w:pPr>
      <w:r w:rsidRPr="001F6DB9">
        <w:rPr>
          <w:rStyle w:val="cm-variable"/>
          <w:lang w:val="en-US"/>
        </w:rPr>
        <w:t>p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=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m</w:t>
      </w:r>
      <w:r w:rsidRPr="001F6DB9">
        <w:rPr>
          <w:lang w:val="en-US"/>
        </w:rPr>
        <w:t xml:space="preserve"> </w:t>
      </w:r>
      <w:r w:rsidRPr="001F6DB9">
        <w:rPr>
          <w:rStyle w:val="cm-operator"/>
          <w:lang w:val="en-US"/>
        </w:rPr>
        <w:t>/</w:t>
      </w:r>
      <w:r w:rsidRPr="001F6DB9">
        <w:rPr>
          <w:lang w:val="en-US"/>
        </w:rPr>
        <w:t xml:space="preserve"> </w:t>
      </w:r>
      <w:r w:rsidRPr="001F6DB9">
        <w:rPr>
          <w:rStyle w:val="cm-variable"/>
          <w:lang w:val="en-US"/>
        </w:rPr>
        <w:t>n</w:t>
      </w:r>
    </w:p>
    <w:p w:rsidR="001F6DB9" w:rsidRDefault="001F6DB9" w:rsidP="001F6DB9">
      <w:pPr>
        <w:pStyle w:val="HTML"/>
      </w:pPr>
      <w:proofErr w:type="spellStart"/>
      <w:r>
        <w:rPr>
          <w:rStyle w:val="cm-builtin"/>
        </w:rPr>
        <w:t>print</w:t>
      </w:r>
      <w:proofErr w:type="spellEnd"/>
      <w:r>
        <w:t>(</w:t>
      </w:r>
      <w:proofErr w:type="spellStart"/>
      <w:r>
        <w:rPr>
          <w:rStyle w:val="cm-string"/>
        </w:rPr>
        <w:t>f'Вероятность</w:t>
      </w:r>
      <w:proofErr w:type="spellEnd"/>
      <w:r>
        <w:rPr>
          <w:rStyle w:val="cm-string"/>
        </w:rPr>
        <w:t xml:space="preserve">, что все извлеченные детали окрашены: </w:t>
      </w:r>
      <w:r>
        <w:t>{</w:t>
      </w:r>
      <w:r>
        <w:rPr>
          <w:rStyle w:val="cm-variable"/>
        </w:rPr>
        <w:t>p</w:t>
      </w:r>
      <w:r>
        <w:t>:</w:t>
      </w:r>
      <w:r>
        <w:rPr>
          <w:rStyle w:val="cm-number"/>
        </w:rPr>
        <w:t>.4</w:t>
      </w:r>
      <w:r>
        <w:t>}</w:t>
      </w:r>
      <w:r>
        <w:rPr>
          <w:rStyle w:val="cm-string"/>
        </w:rPr>
        <w:t>'</w:t>
      </w:r>
      <w:r>
        <w:t>)</w:t>
      </w:r>
    </w:p>
    <w:p w:rsidR="001F6DB9" w:rsidRPr="001F6DB9" w:rsidRDefault="001F6DB9" w:rsidP="001F6DB9">
      <w:pPr>
        <w:pStyle w:val="HTML"/>
        <w:rPr>
          <w:b/>
        </w:rPr>
      </w:pPr>
      <w:r w:rsidRPr="001F6DB9">
        <w:rPr>
          <w:b/>
        </w:rPr>
        <w:t>Вероятность, что все извлеченные детали окрашены: 0.1846</w:t>
      </w:r>
    </w:p>
    <w:p w:rsidR="001F6DB9" w:rsidRDefault="001F6DB9" w:rsidP="001F6DB9">
      <w:pPr>
        <w:pStyle w:val="3"/>
      </w:pPr>
    </w:p>
    <w:p w:rsidR="001F6DB9" w:rsidRDefault="001F6DB9" w:rsidP="001F6DB9">
      <w:pPr>
        <w:pStyle w:val="3"/>
      </w:pPr>
    </w:p>
    <w:p w:rsidR="001F6DB9" w:rsidRDefault="001F6DB9" w:rsidP="001F6DB9">
      <w:pPr>
        <w:pStyle w:val="3"/>
      </w:pPr>
      <w:r>
        <w:t>Задание 4</w:t>
      </w:r>
    </w:p>
    <w:p w:rsidR="001F6DB9" w:rsidRDefault="001F6DB9" w:rsidP="001F6DB9">
      <w:pPr>
        <w:pStyle w:val="4"/>
      </w:pPr>
      <w:r>
        <w:t>В лотерее 100 билетов. Из них 2 выигрышных. Какова вероятность того, что 2 приобретенных билета окажутся выигрышными?</w:t>
      </w:r>
    </w:p>
    <w:p w:rsidR="001F6DB9" w:rsidRDefault="001F6DB9" w:rsidP="001F6DB9">
      <w:pPr>
        <w:pStyle w:val="HTML"/>
        <w:rPr>
          <w:rStyle w:val="HTML1"/>
        </w:rPr>
      </w:pPr>
    </w:p>
    <w:p w:rsidR="001F6DB9" w:rsidRDefault="001F6DB9" w:rsidP="001F6DB9">
      <w:pPr>
        <w:pStyle w:val="HTML"/>
        <w:rPr>
          <w:rStyle w:val="HTML1"/>
        </w:rPr>
      </w:pPr>
      <w:r>
        <w:rPr>
          <w:rStyle w:val="HTML1"/>
        </w:rPr>
        <w:t>m - количество сочетаний 2 билетов из 100.</w:t>
      </w:r>
    </w:p>
    <w:p w:rsidR="001F6DB9" w:rsidRDefault="001F6DB9" w:rsidP="001F6DB9">
      <w:pPr>
        <w:pStyle w:val="HTML"/>
      </w:pPr>
      <w:proofErr w:type="spellStart"/>
      <w:r>
        <w:rPr>
          <w:rStyle w:val="HTML1"/>
        </w:rPr>
        <w:t>Т.о</w:t>
      </w:r>
      <w:proofErr w:type="spellEnd"/>
      <w:r>
        <w:rPr>
          <w:rStyle w:val="HTML1"/>
        </w:rPr>
        <w:t>. p = 1 / m</w:t>
      </w:r>
    </w:p>
    <w:p w:rsidR="001F6DB9" w:rsidRDefault="001F6DB9" w:rsidP="001F6DB9">
      <w:pPr>
        <w:pStyle w:val="HTML"/>
        <w:rPr>
          <w:rStyle w:val="cm-variable"/>
        </w:rPr>
      </w:pPr>
    </w:p>
    <w:p w:rsidR="001F6DB9" w:rsidRDefault="001F6DB9" w:rsidP="001F6DB9">
      <w:pPr>
        <w:pStyle w:val="HTML"/>
      </w:pPr>
      <w:r>
        <w:rPr>
          <w:rStyle w:val="cm-variable"/>
        </w:rPr>
        <w:t>m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combinations</w:t>
      </w:r>
      <w:proofErr w:type="spellEnd"/>
      <w:r>
        <w:t>(</w:t>
      </w:r>
      <w:r>
        <w:rPr>
          <w:rStyle w:val="cm-number"/>
        </w:rPr>
        <w:t>100</w:t>
      </w:r>
      <w:r>
        <w:t xml:space="preserve">, </w:t>
      </w:r>
      <w:r>
        <w:rPr>
          <w:rStyle w:val="cm-number"/>
        </w:rPr>
        <w:t>2</w:t>
      </w:r>
      <w:r>
        <w:t>)</w:t>
      </w:r>
    </w:p>
    <w:p w:rsidR="001F6DB9" w:rsidRDefault="001F6DB9" w:rsidP="001F6DB9">
      <w:pPr>
        <w:pStyle w:val="HTML"/>
      </w:pPr>
      <w:r>
        <w:rPr>
          <w:rStyle w:val="cm-variable"/>
        </w:rPr>
        <w:t>p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</w:t>
      </w:r>
      <w:r>
        <w:t xml:space="preserve"> </w:t>
      </w:r>
      <w:r>
        <w:rPr>
          <w:rStyle w:val="cm-operator"/>
        </w:rPr>
        <w:t>/</w:t>
      </w:r>
      <w:r>
        <w:t xml:space="preserve"> </w:t>
      </w:r>
      <w:r>
        <w:rPr>
          <w:rStyle w:val="cm-variable"/>
        </w:rPr>
        <w:t>m</w:t>
      </w:r>
    </w:p>
    <w:p w:rsidR="001F6DB9" w:rsidRDefault="001F6DB9" w:rsidP="001F6DB9">
      <w:pPr>
        <w:pStyle w:val="HTML"/>
      </w:pPr>
      <w:proofErr w:type="spellStart"/>
      <w:r>
        <w:rPr>
          <w:rStyle w:val="cm-builtin"/>
        </w:rPr>
        <w:t>print</w:t>
      </w:r>
      <w:proofErr w:type="spellEnd"/>
      <w:r>
        <w:t>(</w:t>
      </w:r>
      <w:proofErr w:type="spellStart"/>
      <w:r>
        <w:rPr>
          <w:rStyle w:val="cm-string"/>
        </w:rPr>
        <w:t>f'Вероятность</w:t>
      </w:r>
      <w:proofErr w:type="spellEnd"/>
      <w:r>
        <w:rPr>
          <w:rStyle w:val="cm-string"/>
        </w:rPr>
        <w:t xml:space="preserve">, что 2 приобретенных билета окажутся выигрышными: </w:t>
      </w:r>
      <w:r>
        <w:t>{</w:t>
      </w:r>
      <w:r>
        <w:rPr>
          <w:rStyle w:val="cm-variable"/>
        </w:rPr>
        <w:t>p</w:t>
      </w:r>
      <w:r>
        <w:t>:</w:t>
      </w:r>
      <w:r>
        <w:rPr>
          <w:rStyle w:val="cm-number"/>
        </w:rPr>
        <w:t>.4</w:t>
      </w:r>
      <w:r>
        <w:t>}</w:t>
      </w:r>
      <w:r>
        <w:rPr>
          <w:rStyle w:val="cm-string"/>
        </w:rPr>
        <w:t>'</w:t>
      </w:r>
      <w:r>
        <w:t>)</w:t>
      </w:r>
    </w:p>
    <w:p w:rsidR="001F6DB9" w:rsidRPr="001F6DB9" w:rsidRDefault="001F6DB9" w:rsidP="001F6DB9">
      <w:pPr>
        <w:pStyle w:val="HTML"/>
        <w:rPr>
          <w:b/>
        </w:rPr>
      </w:pPr>
      <w:r w:rsidRPr="001F6DB9">
        <w:rPr>
          <w:b/>
        </w:rPr>
        <w:t>Вероятность, что 2 приобретенных билета окажутся выигрышными: 0.000202</w:t>
      </w:r>
    </w:p>
    <w:p w:rsidR="001F6DB9" w:rsidRDefault="001F6DB9" w:rsidP="001F6DB9">
      <w:pPr>
        <w:pStyle w:val="HTML"/>
      </w:pPr>
      <w:r>
        <w:rPr>
          <w:rFonts w:ascii="Cambria Math" w:hAnsi="Cambria Math" w:cs="Cambria Math"/>
        </w:rPr>
        <w:t>​</w:t>
      </w:r>
    </w:p>
    <w:p w:rsidR="009D6415" w:rsidRPr="001F6DB9" w:rsidRDefault="009D6415" w:rsidP="001F6DB9"/>
    <w:sectPr w:rsidR="009D6415" w:rsidRPr="001F6DB9" w:rsidSect="00576A70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B9"/>
    <w:rsid w:val="001F6DB9"/>
    <w:rsid w:val="0041183E"/>
    <w:rsid w:val="00576A70"/>
    <w:rsid w:val="005A5C4C"/>
    <w:rsid w:val="007067C1"/>
    <w:rsid w:val="009D4E4A"/>
    <w:rsid w:val="009D6415"/>
    <w:rsid w:val="00A222EB"/>
    <w:rsid w:val="00BB1235"/>
    <w:rsid w:val="00DE597A"/>
    <w:rsid w:val="00F6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D8F0"/>
  <w15:chartTrackingRefBased/>
  <w15:docId w15:val="{CCB29158-983E-4DE3-9EB2-D7D8E0D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154"/>
    <w:pPr>
      <w:keepNext/>
      <w:keepLines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54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154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62154"/>
    <w:pPr>
      <w:keepNext/>
      <w:keepLines/>
      <w:outlineLvl w:val="3"/>
    </w:pPr>
    <w:rPr>
      <w:rFonts w:eastAsiaTheme="majorEastAsia" w:cstheme="majorBidi"/>
      <w:b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154"/>
    <w:rPr>
      <w:rFonts w:eastAsiaTheme="majorEastAsia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F62154"/>
    <w:rPr>
      <w:rFonts w:eastAsiaTheme="majorEastAsia" w:cstheme="majorBidi"/>
      <w:b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F62154"/>
    <w:pPr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F62154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30">
    <w:name w:val="Заголовок 3 Знак"/>
    <w:basedOn w:val="a0"/>
    <w:link w:val="3"/>
    <w:uiPriority w:val="9"/>
    <w:rsid w:val="00F62154"/>
    <w:rPr>
      <w:rFonts w:eastAsiaTheme="majorEastAsia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62154"/>
    <w:rPr>
      <w:rFonts w:eastAsiaTheme="majorEastAsia" w:cstheme="majorBidi"/>
      <w:b/>
      <w:i/>
      <w:iCs/>
      <w:sz w:val="24"/>
    </w:rPr>
  </w:style>
  <w:style w:type="paragraph" w:styleId="a5">
    <w:name w:val="TOC Heading"/>
    <w:basedOn w:val="1"/>
    <w:next w:val="a"/>
    <w:uiPriority w:val="39"/>
    <w:unhideWhenUsed/>
    <w:qFormat/>
    <w:rsid w:val="007067C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67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67C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067C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067C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D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1F6DB9"/>
  </w:style>
  <w:style w:type="character" w:customStyle="1" w:styleId="cm-variable">
    <w:name w:val="cm-variable"/>
    <w:basedOn w:val="a0"/>
    <w:rsid w:val="001F6DB9"/>
  </w:style>
  <w:style w:type="character" w:customStyle="1" w:styleId="cm-comment">
    <w:name w:val="cm-comment"/>
    <w:basedOn w:val="a0"/>
    <w:rsid w:val="001F6DB9"/>
  </w:style>
  <w:style w:type="character" w:customStyle="1" w:styleId="cm-def">
    <w:name w:val="cm-def"/>
    <w:basedOn w:val="a0"/>
    <w:rsid w:val="001F6DB9"/>
  </w:style>
  <w:style w:type="character" w:customStyle="1" w:styleId="cm-builtin">
    <w:name w:val="cm-builtin"/>
    <w:basedOn w:val="a0"/>
    <w:rsid w:val="001F6DB9"/>
  </w:style>
  <w:style w:type="character" w:customStyle="1" w:styleId="cm-operator">
    <w:name w:val="cm-operator"/>
    <w:basedOn w:val="a0"/>
    <w:rsid w:val="001F6DB9"/>
  </w:style>
  <w:style w:type="character" w:styleId="HTML1">
    <w:name w:val="HTML Code"/>
    <w:basedOn w:val="a0"/>
    <w:uiPriority w:val="99"/>
    <w:semiHidden/>
    <w:unhideWhenUsed/>
    <w:rsid w:val="001F6DB9"/>
    <w:rPr>
      <w:rFonts w:ascii="Courier New" w:eastAsia="Times New Roman" w:hAnsi="Courier New" w:cs="Courier New"/>
      <w:sz w:val="20"/>
      <w:szCs w:val="20"/>
    </w:rPr>
  </w:style>
  <w:style w:type="character" w:customStyle="1" w:styleId="cm-number">
    <w:name w:val="cm-number"/>
    <w:basedOn w:val="a0"/>
    <w:rsid w:val="001F6DB9"/>
  </w:style>
  <w:style w:type="character" w:customStyle="1" w:styleId="cm-string">
    <w:name w:val="cm-string"/>
    <w:basedOn w:val="a0"/>
    <w:rsid w:val="001F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1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1823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5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7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54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3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13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201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47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552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20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5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6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1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47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6921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8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1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0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1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810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27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00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295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1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7839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5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9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8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9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6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7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90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25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6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1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4076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2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1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71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7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0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68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00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87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14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86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43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184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44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06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9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66118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52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65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87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56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97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2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38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98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35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1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58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6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0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94986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1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5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4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14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61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4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4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3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50568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0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7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7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74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18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43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26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9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1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1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3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6141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6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8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6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7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72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7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0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35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5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22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9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888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1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2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4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7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8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3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76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5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95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4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5876">
                          <w:marLeft w:val="5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1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8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8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8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5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2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1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1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3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4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06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1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5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3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1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5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2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1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5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1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1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7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0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7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8;&#1075;&#1086;&#1088;&#1100;\Documents\&#1053;&#1072;&#1089;&#1090;&#1088;&#1072;&#1080;&#1074;&#1072;&#1077;&#1084;&#1099;&#1077;%20&#1096;&#1072;&#1073;&#1083;&#1086;&#1085;&#1099;%20Office\&#1053;&#1086;&#1074;&#1099;&#1081;%20&#1076;&#1086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0FB85-DAD6-43CA-BE54-0C58938CE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док.dotx</Template>
  <TotalTime>7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2021-01-18T02:34:00Z</dcterms:created>
  <dcterms:modified xsi:type="dcterms:W3CDTF">2021-01-18T02:41:00Z</dcterms:modified>
</cp:coreProperties>
</file>